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8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6680"/>
      </w:tblGrid>
      <w:tr w:rsidR="00C420C8" w:rsidRPr="00E903B4" w:rsidTr="00EF2646">
        <w:tc>
          <w:tcPr>
            <w:tcW w:w="2922" w:type="dxa"/>
          </w:tcPr>
          <w:p w:rsidR="006F0236" w:rsidRDefault="006F0236" w:rsidP="003856C9">
            <w:pPr>
              <w:pStyle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DFA" wp14:editId="3DD88066">
                  <wp:extent cx="1052980" cy="818984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26065" r="5596" b="40050"/>
                          <a:stretch/>
                        </pic:blipFill>
                        <pic:spPr bwMode="auto">
                          <a:xfrm>
                            <a:off x="0" y="0"/>
                            <a:ext cx="1061830" cy="82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619FF" w:rsidRDefault="008619FF" w:rsidP="003856C9">
            <w:pPr>
              <w:pStyle w:val="1"/>
            </w:pPr>
            <w:r w:rsidRPr="008619FF">
              <w:t>Mykyta</w:t>
            </w:r>
          </w:p>
          <w:p w:rsidR="00C420C8" w:rsidRPr="005152F2" w:rsidRDefault="008619FF" w:rsidP="003856C9">
            <w:pPr>
              <w:pStyle w:val="1"/>
            </w:pPr>
            <w:r w:rsidRPr="008619FF">
              <w:t>Lieshchenko</w:t>
            </w:r>
          </w:p>
          <w:p w:rsidR="00C420C8" w:rsidRPr="00C420C8" w:rsidRDefault="00C420C8" w:rsidP="005246B9">
            <w:pPr>
              <w:pStyle w:val="affffff"/>
            </w:pPr>
            <w:r w:rsidRPr="00C420C8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683F477F" wp14:editId="5EA6B3DE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51EF9E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viH1AxcUAAAicgAA&#10;DgAAAAAAAAAAAAAAAAAuAgAAZHJzL2Uyb0RvYy54bWxQSwECLQAUAAYACAAAACEAaEcb0NgAAAAD&#10;AQAADwAAAAAAAAAAAAAAAABxFgAAZHJzL2Rvd25yZXYueG1sUEsFBgAAAAAEAAQA8wAAAHYXAAAA&#10;AA==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619FF" w:rsidP="00441EB9">
            <w:pPr>
              <w:pStyle w:val="31"/>
            </w:pPr>
            <w:r w:rsidRPr="00527AE9">
              <w:rPr>
                <w:rFonts w:ascii="Poppins" w:eastAsiaTheme="minorHAnsi" w:hAnsi="Poppins" w:cs="Poppins"/>
                <w:caps w:val="0"/>
                <w:color w:val="52525A"/>
                <w:sz w:val="21"/>
                <w:szCs w:val="21"/>
                <w:shd w:val="clear" w:color="auto" w:fill="FFFFFF"/>
                <w:lang w:val="en-US"/>
              </w:rPr>
              <w:t>nikstalker352@gmail.com</w:t>
            </w:r>
          </w:p>
          <w:p w:rsidR="00C420C8" w:rsidRPr="00C420C8" w:rsidRDefault="00C420C8" w:rsidP="005246B9">
            <w:pPr>
              <w:pStyle w:val="affffff"/>
            </w:pPr>
            <w:r w:rsidRPr="00C420C8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3C4F3898" wp14:editId="463AFD1B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A84E6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4CfpE0JQAArN4AAA4AAAAAAAAA&#10;AAAAAAAALgIAAGRycy9lMm9Eb2MueG1sUEsBAi0AFAAGAAgAAAAhAGhHG9DYAAAAAwEAAA8AAAAA&#10;AAAAAAAAAAAAjicAAGRycy9kb3ducmV2LnhtbFBLBQYAAAAABAAEAPMAAACTKAAAAAA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08008A" w:rsidRDefault="008619FF" w:rsidP="008619FF">
            <w:pPr>
              <w:pStyle w:val="31"/>
              <w:rPr>
                <w:rFonts w:ascii="Poppins" w:eastAsiaTheme="minorHAnsi" w:hAnsi="Poppins" w:cs="Poppins"/>
                <w:caps w:val="0"/>
                <w:color w:val="52525A"/>
                <w:sz w:val="21"/>
                <w:szCs w:val="21"/>
                <w:shd w:val="clear" w:color="auto" w:fill="FFFFFF"/>
                <w:lang w:val="en-US"/>
              </w:rPr>
            </w:pPr>
            <w:r w:rsidRPr="0008008A">
              <w:rPr>
                <w:rFonts w:ascii="Poppins" w:eastAsiaTheme="minorHAnsi" w:hAnsi="Poppins" w:cs="Poppins"/>
                <w:caps w:val="0"/>
                <w:color w:val="52525A"/>
                <w:sz w:val="21"/>
                <w:szCs w:val="21"/>
                <w:shd w:val="clear" w:color="auto" w:fill="FFFFFF"/>
                <w:lang w:val="en-US"/>
              </w:rPr>
              <w:t>+48603199873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C420C8" w:rsidRPr="00E903B4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EC7BBC" w:rsidRPr="00EC7BBC" w:rsidRDefault="00EC7BBC" w:rsidP="00441EB9">
                  <w:pPr>
                    <w:pStyle w:val="31"/>
                    <w:rPr>
                      <w:rFonts w:ascii="Poppins" w:eastAsiaTheme="minorHAnsi" w:hAnsi="Poppins" w:cs="Poppins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EC7BBC">
                    <w:rPr>
                      <w:rFonts w:ascii="Poppins" w:eastAsiaTheme="minorHAnsi" w:hAnsi="Poppins" w:cs="Poppins"/>
                      <w:caps w:val="0"/>
                      <w:noProof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drawing>
                      <wp:inline distT="0" distB="0" distL="0" distR="0">
                        <wp:extent cx="365760" cy="36576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714" cy="3747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7BBC" w:rsidRPr="00EC7BBC" w:rsidRDefault="00000000" w:rsidP="00441EB9">
                  <w:pPr>
                    <w:pStyle w:val="31"/>
                    <w:rPr>
                      <w:rFonts w:ascii="Poppins" w:eastAsiaTheme="minorHAnsi" w:hAnsi="Poppins" w:cs="Poppins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hyperlink r:id="rId13" w:history="1">
                    <w:r w:rsidR="00EC7BBC" w:rsidRPr="00EC7BBC">
                      <w:rPr>
                        <w:rFonts w:ascii="Poppins" w:hAnsi="Poppins" w:cs="Poppins"/>
                        <w:caps w:val="0"/>
                        <w:color w:val="52525A"/>
                        <w:sz w:val="21"/>
                        <w:szCs w:val="21"/>
                        <w:shd w:val="clear" w:color="auto" w:fill="FFFFFF"/>
                        <w:lang w:val="en-US"/>
                      </w:rPr>
                      <w:t>https://github.com/trpax/sponge-bob</w:t>
                    </w:r>
                  </w:hyperlink>
                </w:p>
              </w:tc>
            </w:tr>
            <w:tr w:rsidR="00C420C8" w:rsidRPr="00527AE9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27AE9" w:rsidP="002C77B9">
                  <w:pPr>
                    <w:pStyle w:val="31"/>
                  </w:pPr>
                  <w:r>
                    <w:rPr>
                      <w:lang w:val="en-US"/>
                    </w:rPr>
                    <w:t>personal details</w:t>
                  </w:r>
                </w:p>
                <w:p w:rsidR="00C420C8" w:rsidRDefault="00C420C8" w:rsidP="00616FF4">
                  <w:pPr>
                    <w:pStyle w:val="ac"/>
                  </w:pPr>
                  <w:r>
                    <w:rPr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755DBBD7" wp14:editId="27FC1ADF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C7B331A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D5E00" w:rsidRDefault="00527AE9" w:rsidP="00D11C4D">
                  <w:pP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City</w:t>
                  </w:r>
                  <w: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 xml:space="preserve"> –</w:t>
                  </w:r>
                  <w:r w:rsidRPr="00527AE9">
                    <w:rPr>
                      <w:lang w:val="en-US"/>
                    </w:rPr>
                    <w:t xml:space="preserve"> </w:t>
                  </w:r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Kraków</w:t>
                  </w:r>
                </w:p>
                <w:p w:rsidR="00527AE9" w:rsidRDefault="00527AE9" w:rsidP="00D11C4D">
                  <w:pP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Date of birth</w:t>
                  </w:r>
                  <w: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 xml:space="preserve"> - 19.04.2005</w:t>
                  </w:r>
                </w:p>
                <w:p w:rsidR="00527AE9" w:rsidRPr="00527AE9" w:rsidRDefault="00527AE9" w:rsidP="00D11C4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</w:rPr>
                    <w:t>Nationality</w:t>
                  </w:r>
                  <w:proofErr w:type="spellEnd"/>
                  <w: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 xml:space="preserve"> - </w:t>
                  </w:r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Ukrainian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527AE9" w:rsidRDefault="00527AE9" w:rsidP="00527AE9">
                  <w:pPr>
                    <w:pStyle w:val="31"/>
                  </w:pPr>
                  <w:r>
                    <w:rPr>
                      <w:lang w:val="en-US"/>
                    </w:rPr>
                    <w:t>languages</w:t>
                  </w:r>
                </w:p>
                <w:p w:rsidR="00C420C8" w:rsidRDefault="00C420C8" w:rsidP="0043426C">
                  <w:pPr>
                    <w:pStyle w:val="31"/>
                  </w:pPr>
                </w:p>
                <w:p w:rsidR="00C420C8" w:rsidRPr="005A7E57" w:rsidRDefault="00C420C8" w:rsidP="00616FF4">
                  <w:pPr>
                    <w:pStyle w:val="ac"/>
                  </w:pPr>
                  <w:r>
                    <w:rPr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0D9FA8EB" wp14:editId="411FF2EC">
                            <wp:extent cx="221615" cy="0"/>
                            <wp:effectExtent l="0" t="0" r="26035" b="19050"/>
                            <wp:docPr id="84" name="Прямая соединительная линия 84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48A5E1C" id="Прямая соединительная линия 84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27AE9" w:rsidRPr="00527AE9" w:rsidRDefault="00527AE9" w:rsidP="00527AE9">
                  <w:pP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Ukrainian native</w:t>
                  </w:r>
                </w:p>
                <w:p w:rsidR="00527AE9" w:rsidRPr="00527AE9" w:rsidRDefault="00527AE9" w:rsidP="00527AE9">
                  <w:pPr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Russian native</w:t>
                  </w:r>
                </w:p>
                <w:p w:rsidR="00527AE9" w:rsidRPr="00527AE9" w:rsidRDefault="00527AE9" w:rsidP="00A95EC6">
                  <w:pPr>
                    <w:spacing w:after="0"/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English B2</w:t>
                  </w:r>
                </w:p>
                <w:p w:rsidR="00C420C8" w:rsidRPr="005152F2" w:rsidRDefault="00527AE9" w:rsidP="00527AE9">
                  <w:proofErr w:type="spellStart"/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</w:rPr>
                    <w:t>Polish</w:t>
                  </w:r>
                  <w:proofErr w:type="spellEnd"/>
                  <w:r w:rsidRPr="00527AE9">
                    <w:rPr>
                      <w:rFonts w:ascii="Poppins" w:hAnsi="Poppins" w:cs="Poppins"/>
                      <w:color w:val="52525A"/>
                      <w:sz w:val="21"/>
                      <w:szCs w:val="21"/>
                      <w:shd w:val="clear" w:color="auto" w:fill="FFFFFF"/>
                    </w:rPr>
                    <w:t xml:space="preserve"> A1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680" w:type="dxa"/>
          </w:tcPr>
          <w:tbl>
            <w:tblPr>
              <w:tblStyle w:val="-110"/>
              <w:tblpPr w:leftFromText="180" w:rightFromText="180" w:horzAnchor="margin" w:tblpY="-2079"/>
              <w:tblOverlap w:val="never"/>
              <w:tblW w:w="7842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7842"/>
            </w:tblGrid>
            <w:tr w:rsidR="00C420C8" w:rsidRPr="00E903B4" w:rsidTr="00EF26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42" w:type="dxa"/>
                </w:tcPr>
                <w:p w:rsidR="00C420C8" w:rsidRPr="00440870" w:rsidRDefault="00440870" w:rsidP="005F0189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  <w:t>E</w:t>
                  </w:r>
                  <w:r w:rsidR="008619FF" w:rsidRPr="00440870"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  <w:t>ducation</w:t>
                  </w:r>
                </w:p>
                <w:p w:rsidR="00C420C8" w:rsidRPr="00440870" w:rsidRDefault="008619FF" w:rsidP="008619FF">
                  <w:pPr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Secondary education                                       2011-2022</w:t>
                  </w:r>
                </w:p>
                <w:p w:rsidR="008619FF" w:rsidRPr="00440870" w:rsidRDefault="008619FF" w:rsidP="008619FF">
                  <w:pPr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School No. 70 (Kyiv city)</w:t>
                  </w:r>
                </w:p>
                <w:p w:rsidR="008619FF" w:rsidRPr="00440870" w:rsidRDefault="008619FF" w:rsidP="008619FF">
                  <w:pPr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University education                                        Sep 2022</w:t>
                  </w:r>
                </w:p>
                <w:p w:rsidR="008619FF" w:rsidRPr="00440870" w:rsidRDefault="008619FF" w:rsidP="008619FF">
                  <w:pPr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State University of Telecommunications (Kyiv </w:t>
                  </w:r>
                  <w:proofErr w:type="gram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city)   </w:t>
                  </w:r>
                  <w:proofErr w:type="gram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  </w:t>
                  </w:r>
                </w:p>
              </w:tc>
            </w:tr>
            <w:tr w:rsidR="00C420C8" w:rsidRPr="00E903B4" w:rsidTr="00EF2646">
              <w:trPr>
                <w:trHeight w:val="6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42" w:type="dxa"/>
                </w:tcPr>
                <w:p w:rsidR="00C420C8" w:rsidRPr="00440870" w:rsidRDefault="00440870" w:rsidP="005F0189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ru-UA" w:eastAsia="ru-UA"/>
                    </w:rPr>
                  </w:pPr>
                  <w:r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  <w:t>C</w:t>
                  </w:r>
                  <w:proofErr w:type="spellStart"/>
                  <w:r w:rsidR="008619FF" w:rsidRPr="00440870"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ru-UA" w:eastAsia="ru-UA"/>
                    </w:rPr>
                    <w:t>ourse</w:t>
                  </w:r>
                  <w:proofErr w:type="spellEnd"/>
                </w:p>
                <w:p w:rsidR="008619FF" w:rsidRPr="00E903B4" w:rsidRDefault="00BC09ED" w:rsidP="008619FF">
                  <w:pPr>
                    <w:pStyle w:val="41"/>
                    <w:jc w:val="both"/>
                    <w:rPr>
                      <w:rFonts w:ascii="Poppins" w:eastAsiaTheme="minorHAnsi" w:hAnsi="Poppins" w:cs="Poppins"/>
                      <w:bCs w:val="0"/>
                      <w:iCs w:val="0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Cs w:val="0"/>
                      <w:caps w:val="0"/>
                      <w:sz w:val="32"/>
                      <w:szCs w:val="32"/>
                      <w:lang w:val="en-US" w:eastAsia="ru-UA"/>
                    </w:rPr>
                    <w:t>F</w:t>
                  </w:r>
                  <w:r w:rsidR="008619FF" w:rsidRPr="00BC09ED">
                    <w:rPr>
                      <w:rFonts w:ascii="Times New Roman" w:eastAsia="Times New Roman" w:hAnsi="Times New Roman" w:cs="Times New Roman"/>
                      <w:b/>
                      <w:iCs w:val="0"/>
                      <w:caps w:val="0"/>
                      <w:sz w:val="32"/>
                      <w:szCs w:val="32"/>
                      <w:lang w:val="en-US" w:eastAsia="ru-UA"/>
                    </w:rPr>
                    <w:t>reshcode.training</w:t>
                  </w:r>
                  <w:proofErr w:type="spellEnd"/>
                  <w:r w:rsidR="008619FF" w:rsidRPr="00440870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                                              </w:t>
                  </w:r>
                  <w:r w:rsidR="00EF2646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en-US" w:eastAsia="ru-UA"/>
                    </w:rPr>
                    <w:t xml:space="preserve">  </w:t>
                  </w:r>
                  <w:r w:rsidR="00E903B4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en-US" w:eastAsia="ru-UA"/>
                    </w:rPr>
                    <w:t xml:space="preserve"> </w:t>
                  </w:r>
                  <w:r w:rsidR="00E903B4" w:rsidRPr="00E903B4">
                    <w:rPr>
                      <w:rFonts w:ascii="Poppins" w:eastAsiaTheme="minorHAnsi" w:hAnsi="Poppins" w:cs="Poppins"/>
                      <w:bCs w:val="0"/>
                      <w:iCs w:val="0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A</w:t>
                  </w:r>
                  <w:r w:rsidR="008619FF" w:rsidRPr="00E903B4">
                    <w:rPr>
                      <w:rFonts w:ascii="Poppins" w:eastAsiaTheme="minorHAnsi" w:hAnsi="Poppins" w:cs="Poppins"/>
                      <w:bCs w:val="0"/>
                      <w:iCs w:val="0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pril 2023</w:t>
                  </w:r>
                </w:p>
                <w:p w:rsidR="008619FF" w:rsidRPr="00440870" w:rsidRDefault="008619FF" w:rsidP="008619FF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*The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structure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of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the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HTML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document</w:t>
                  </w:r>
                  <w:proofErr w:type="spellEnd"/>
                </w:p>
                <w:p w:rsidR="008619FF" w:rsidRPr="00440870" w:rsidRDefault="008619FF" w:rsidP="008619FF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Semantic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layout</w:t>
                  </w:r>
                  <w:proofErr w:type="spellEnd"/>
                </w:p>
                <w:p w:rsidR="008619FF" w:rsidRPr="00440870" w:rsidRDefault="008619FF" w:rsidP="008619FF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*CSS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rules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,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selectors</w:t>
                  </w:r>
                  <w:proofErr w:type="spellEnd"/>
                </w:p>
                <w:p w:rsidR="008619FF" w:rsidRPr="00440870" w:rsidRDefault="008619FF" w:rsidP="008619FF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Designing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the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text</w:t>
                  </w:r>
                  <w:proofErr w:type="spellEnd"/>
                </w:p>
                <w:p w:rsidR="008619FF" w:rsidRPr="00440870" w:rsidRDefault="008619FF" w:rsidP="008619FF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*Block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model</w:t>
                  </w:r>
                  <w:proofErr w:type="spellEnd"/>
                </w:p>
                <w:p w:rsidR="008619FF" w:rsidRPr="00440870" w:rsidRDefault="008619FF" w:rsidP="008619FF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Stylization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of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images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backgrounds</w:t>
                  </w:r>
                  <w:proofErr w:type="spellEnd"/>
                </w:p>
                <w:p w:rsidR="008619FF" w:rsidRPr="00E903B4" w:rsidRDefault="005D5E00" w:rsidP="005D5E00">
                  <w:pPr>
                    <w:pStyle w:val="41"/>
                    <w:jc w:val="both"/>
                    <w:rPr>
                      <w:rFonts w:ascii="Poppins" w:eastAsiaTheme="minorHAnsi" w:hAnsi="Poppins" w:cs="Poppins"/>
                      <w:bCs w:val="0"/>
                      <w:iCs w:val="0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/>
                      <w:iCs w:val="0"/>
                      <w:caps w:val="0"/>
                      <w:sz w:val="32"/>
                      <w:szCs w:val="32"/>
                      <w:lang w:val="en-US" w:eastAsia="ru-UA"/>
                    </w:rPr>
                    <w:t>ITproger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                                                                        </w:t>
                  </w:r>
                  <w:r w:rsidR="00EF2646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en-US" w:eastAsia="ru-UA"/>
                    </w:rPr>
                    <w:t xml:space="preserve"> </w:t>
                  </w:r>
                  <w:r w:rsidRPr="00440870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r w:rsidR="00EF2646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en-US" w:eastAsia="ru-UA"/>
                    </w:rPr>
                    <w:t xml:space="preserve">  </w:t>
                  </w:r>
                  <w:r w:rsidR="00E903B4" w:rsidRPr="00E903B4">
                    <w:rPr>
                      <w:rFonts w:ascii="Poppins" w:eastAsiaTheme="minorHAnsi" w:hAnsi="Poppins" w:cs="Poppins"/>
                      <w:bCs w:val="0"/>
                      <w:iCs w:val="0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P</w:t>
                  </w:r>
                  <w:r w:rsidRPr="00E903B4">
                    <w:rPr>
                      <w:rFonts w:ascii="Poppins" w:eastAsiaTheme="minorHAnsi" w:hAnsi="Poppins" w:cs="Poppins"/>
                      <w:bCs w:val="0"/>
                      <w:iCs w:val="0"/>
                      <w:caps w:val="0"/>
                      <w:color w:val="52525A"/>
                      <w:sz w:val="21"/>
                      <w:szCs w:val="21"/>
                      <w:shd w:val="clear" w:color="auto" w:fill="FFFFFF"/>
                      <w:lang w:val="en-US"/>
                    </w:rPr>
                    <w:t>resent</w:t>
                  </w:r>
                </w:p>
                <w:p w:rsidR="005D5E00" w:rsidRPr="00440870" w:rsidRDefault="005D5E00" w:rsidP="005D5E00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 C++</w:t>
                  </w:r>
                  <w:r w:rsidR="006F0236"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course</w:t>
                  </w:r>
                </w:p>
                <w:p w:rsidR="005D5E00" w:rsidRPr="00440870" w:rsidRDefault="005D5E00" w:rsidP="005D5E00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*For,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While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, Do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while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Loops</w:t>
                  </w:r>
                  <w:proofErr w:type="spellEnd"/>
                </w:p>
                <w:p w:rsidR="005D5E00" w:rsidRPr="00440870" w:rsidRDefault="005D5E00" w:rsidP="005D5E00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Exceptions</w:t>
                  </w:r>
                  <w:proofErr w:type="spellEnd"/>
                </w:p>
                <w:p w:rsidR="005D5E00" w:rsidRPr="00440870" w:rsidRDefault="005D5E00" w:rsidP="005D5E00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Arrays</w:t>
                  </w:r>
                  <w:proofErr w:type="spellEnd"/>
                </w:p>
                <w:p w:rsidR="005D5E00" w:rsidRPr="00440870" w:rsidRDefault="005D5E00" w:rsidP="005D5E00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Pointers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References</w:t>
                  </w:r>
                  <w:proofErr w:type="spellEnd"/>
                </w:p>
                <w:p w:rsidR="005D5E00" w:rsidRPr="00440870" w:rsidRDefault="005D5E00" w:rsidP="005D5E00">
                  <w:pPr>
                    <w:spacing w:after="100" w:afterAutospacing="1"/>
                    <w:jc w:val="left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*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Working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with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  <w:t>files</w:t>
                  </w:r>
                  <w:proofErr w:type="spellEnd"/>
                </w:p>
                <w:p w:rsidR="008619FF" w:rsidRPr="00440870" w:rsidRDefault="008619FF" w:rsidP="00A95EC6">
                  <w:pPr>
                    <w:pStyle w:val="41"/>
                    <w:jc w:val="both"/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Cs w:val="0"/>
                      <w:i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                     </w:t>
                  </w:r>
                </w:p>
              </w:tc>
            </w:tr>
            <w:tr w:rsidR="00440870" w:rsidRPr="00E903B4" w:rsidTr="00EF2646">
              <w:trPr>
                <w:trHeight w:val="6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42" w:type="dxa"/>
                </w:tcPr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  <w:lastRenderedPageBreak/>
                    <w:t>Target:</w:t>
                  </w:r>
                </w:p>
                <w:p w:rsidR="00EF2646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Get a position in the IT industry using your skills in C++, </w:t>
                  </w: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HTML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CSS,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learn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and grow within the company.</w:t>
                  </w: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  <w:t>Skills:</w:t>
                  </w: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BC09ED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en-US" w:eastAsia="ru-UA"/>
                    </w:rPr>
                    <w:t>*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Ability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to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write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console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programs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in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C++</w:t>
                  </w:r>
                </w:p>
                <w:p w:rsidR="00BC09ED" w:rsidRPr="00BC09ED" w:rsidRDefault="00BC09ED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BC09ED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en-US" w:eastAsia="ru-UA"/>
                    </w:rPr>
                    <w:t>*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Familiar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with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HTML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CSS</w:t>
                  </w:r>
                </w:p>
                <w:p w:rsidR="00BC09ED" w:rsidRPr="00BC09ED" w:rsidRDefault="00BC09ED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BC09ED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en-US" w:eastAsia="ru-UA"/>
                    </w:rPr>
                    <w:t>*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Understanding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optimizing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code</w:t>
                  </w:r>
                  <w:proofErr w:type="spellEnd"/>
                </w:p>
                <w:p w:rsidR="00BC09ED" w:rsidRPr="00BC09ED" w:rsidRDefault="00BC09ED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BC09ED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en-US" w:eastAsia="ru-UA"/>
                    </w:rPr>
                    <w:t>*</w:t>
                  </w:r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Fast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adaptation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to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working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conditions</w:t>
                  </w:r>
                  <w:proofErr w:type="spellEnd"/>
                </w:p>
                <w:p w:rsidR="00BC09ED" w:rsidRPr="00BC09ED" w:rsidRDefault="00BC09ED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BC09ED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en-US" w:eastAsia="ru-UA"/>
                    </w:rPr>
                    <w:t>*</w:t>
                  </w:r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Quick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learner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always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looking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to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improve</w:t>
                  </w:r>
                  <w:proofErr w:type="spellEnd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BC09ED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knowledge</w:t>
                  </w:r>
                  <w:proofErr w:type="spellEnd"/>
                </w:p>
                <w:p w:rsidR="00BC09ED" w:rsidRPr="00440870" w:rsidRDefault="00BC09ED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  <w:t>Experience:</w:t>
                  </w: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EF2646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Created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personal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projects</w:t>
                  </w:r>
                  <w:proofErr w:type="spellEnd"/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r w:rsidR="00EF2646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en-US" w:eastAsia="ru-UA"/>
                    </w:rPr>
                    <w:t xml:space="preserve">     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such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as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web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and</w:t>
                  </w:r>
                  <w:proofErr w:type="spellEnd"/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console applications using C++ and HTML/CSS.</w:t>
                  </w:r>
                </w:p>
                <w:p w:rsidR="00EF2646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Collaborated with other students in group projects </w:t>
                  </w:r>
                </w:p>
                <w:p w:rsidR="00440870" w:rsidRPr="00440870" w:rsidRDefault="00EF2646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  <w:r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en-US" w:eastAsia="ru-UA"/>
                    </w:rPr>
                    <w:t xml:space="preserve">      </w:t>
                  </w:r>
                  <w:proofErr w:type="spellStart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to</w:t>
                  </w:r>
                  <w:proofErr w:type="spellEnd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develop</w:t>
                  </w:r>
                  <w:proofErr w:type="spellEnd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software</w:t>
                  </w:r>
                  <w:proofErr w:type="spellEnd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 xml:space="preserve"> </w:t>
                  </w:r>
                  <w:proofErr w:type="spellStart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solutions</w:t>
                  </w:r>
                  <w:proofErr w:type="spellEnd"/>
                  <w:r w:rsidR="00440870"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.</w:t>
                  </w: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32"/>
                      <w:szCs w:val="32"/>
                      <w:lang w:val="en-US" w:eastAsia="ru-UA"/>
                    </w:rPr>
                    <w:t>Education:</w:t>
                  </w: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  <w:t>State University of Telecommunications, 1st year student.</w:t>
                  </w: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caps w:val="0"/>
                      <w:sz w:val="20"/>
                      <w:szCs w:val="20"/>
                      <w:lang w:val="ru-UA" w:eastAsia="ru-UA"/>
                    </w:rPr>
                  </w:pPr>
                </w:p>
                <w:p w:rsidR="00440870" w:rsidRPr="00440870" w:rsidRDefault="00440870" w:rsidP="00440870">
                  <w:pPr>
                    <w:pStyle w:val="21"/>
                    <w:jc w:val="both"/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</w:pPr>
                  <w:r w:rsidRPr="00440870">
                    <w:rPr>
                      <w:rFonts w:ascii="Times New Roman" w:eastAsia="Times New Roman" w:hAnsi="Times New Roman" w:cs="Times New Roman"/>
                      <w:b w:val="0"/>
                      <w:bCs w:val="0"/>
                      <w:caps w:val="0"/>
                      <w:sz w:val="20"/>
                      <w:szCs w:val="20"/>
                      <w:lang w:val="ru-UA" w:eastAsia="ru-UA"/>
                    </w:rPr>
                    <w:t>This text has not yet been written by a neural network</w:t>
                  </w:r>
                </w:p>
              </w:tc>
            </w:tr>
            <w:tr w:rsidR="00C420C8" w:rsidRPr="00E903B4" w:rsidTr="00EF2646">
              <w:trPr>
                <w:trHeight w:val="9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42" w:type="dxa"/>
                </w:tcPr>
                <w:p w:rsidR="00C420C8" w:rsidRPr="00440870" w:rsidRDefault="00C420C8" w:rsidP="008F6337">
                  <w:pPr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0"/>
                      <w:szCs w:val="20"/>
                      <w:lang w:val="ru-UA" w:eastAsia="ru-UA"/>
                    </w:rPr>
                  </w:pPr>
                </w:p>
              </w:tc>
            </w:tr>
          </w:tbl>
          <w:p w:rsidR="00C420C8" w:rsidRPr="00440870" w:rsidRDefault="00C420C8" w:rsidP="003856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</w:tbl>
    <w:p w:rsidR="003F5FDB" w:rsidRPr="00440870" w:rsidRDefault="003F5FDB" w:rsidP="005F0189">
      <w:pPr>
        <w:pStyle w:val="ab"/>
        <w:rPr>
          <w:lang w:val="en-US"/>
        </w:rPr>
      </w:pPr>
    </w:p>
    <w:sectPr w:rsidR="003F5FDB" w:rsidRPr="00440870" w:rsidSect="00EE3596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504" w:rsidRDefault="001C4504" w:rsidP="003856C9">
      <w:pPr>
        <w:spacing w:after="0"/>
      </w:pPr>
      <w:r>
        <w:separator/>
      </w:r>
    </w:p>
  </w:endnote>
  <w:endnote w:type="continuationSeparator" w:id="0">
    <w:p w:rsidR="001C4504" w:rsidRDefault="001C4504" w:rsidP="00385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56C9" w:rsidRDefault="007803B7" w:rsidP="007803B7">
    <w:pPr>
      <w:pStyle w:val="a7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47DC95F" wp14:editId="4B2E7B3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22A6B8" id="Группа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3F5FDB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5FE" w:rsidRDefault="00DC79BB">
    <w:pPr>
      <w:pStyle w:val="a7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91D73E0" wp14:editId="3C4ED08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E31226" id="Группа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504" w:rsidRDefault="001C4504" w:rsidP="003856C9">
      <w:pPr>
        <w:spacing w:after="0"/>
      </w:pPr>
      <w:r>
        <w:separator/>
      </w:r>
    </w:p>
  </w:footnote>
  <w:footnote w:type="continuationSeparator" w:id="0">
    <w:p w:rsidR="001C4504" w:rsidRDefault="001C4504" w:rsidP="003856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56C9" w:rsidRDefault="007803B7" w:rsidP="005F0189">
    <w:pPr>
      <w:pStyle w:val="a5"/>
      <w:jc w:val="both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84599BE" wp14:editId="574348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1D79AE8" id="Группа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PYvKJqKFgAA&#10;qawAAA4AAAAAAAAAAAAAAAAALgIAAGRycy9lMm9Eb2MueG1sUEsBAi0AFAAGAAgAAAAhAEzxCuXc&#10;AAAABQEAAA8AAAAAAAAAAAAAAAAA5BgAAGRycy9kb3ducmV2LnhtbFBLBQYAAAAABAAEAPMAAADt&#10;GQ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9BB" w:rsidRDefault="00DC79BB">
    <w:pPr>
      <w:pStyle w:val="a5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0CB067E" wp14:editId="513A15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D74263" id="Группа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687978">
    <w:abstractNumId w:val="9"/>
  </w:num>
  <w:num w:numId="2" w16cid:durableId="1032997077">
    <w:abstractNumId w:val="7"/>
  </w:num>
  <w:num w:numId="3" w16cid:durableId="1590844818">
    <w:abstractNumId w:val="6"/>
  </w:num>
  <w:num w:numId="4" w16cid:durableId="366568358">
    <w:abstractNumId w:val="5"/>
  </w:num>
  <w:num w:numId="5" w16cid:durableId="1145122065">
    <w:abstractNumId w:val="4"/>
  </w:num>
  <w:num w:numId="6" w16cid:durableId="1797983235">
    <w:abstractNumId w:val="8"/>
  </w:num>
  <w:num w:numId="7" w16cid:durableId="978416532">
    <w:abstractNumId w:val="3"/>
  </w:num>
  <w:num w:numId="8" w16cid:durableId="844133973">
    <w:abstractNumId w:val="2"/>
  </w:num>
  <w:num w:numId="9" w16cid:durableId="83647669">
    <w:abstractNumId w:val="1"/>
  </w:num>
  <w:num w:numId="10" w16cid:durableId="58052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FF"/>
    <w:rsid w:val="0001360B"/>
    <w:rsid w:val="00052BE1"/>
    <w:rsid w:val="0007412A"/>
    <w:rsid w:val="0008008A"/>
    <w:rsid w:val="0010199E"/>
    <w:rsid w:val="0010257B"/>
    <w:rsid w:val="001166C2"/>
    <w:rsid w:val="001503AC"/>
    <w:rsid w:val="001765FE"/>
    <w:rsid w:val="0019561F"/>
    <w:rsid w:val="001B32D2"/>
    <w:rsid w:val="001C4504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C44C8"/>
    <w:rsid w:val="003F4D31"/>
    <w:rsid w:val="003F5FDB"/>
    <w:rsid w:val="0043426C"/>
    <w:rsid w:val="00440870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27AE9"/>
    <w:rsid w:val="00534E4E"/>
    <w:rsid w:val="00551D35"/>
    <w:rsid w:val="005562D4"/>
    <w:rsid w:val="00557019"/>
    <w:rsid w:val="005674AC"/>
    <w:rsid w:val="00580925"/>
    <w:rsid w:val="005A1E51"/>
    <w:rsid w:val="005A7E57"/>
    <w:rsid w:val="005D5E00"/>
    <w:rsid w:val="005F0189"/>
    <w:rsid w:val="00616FF4"/>
    <w:rsid w:val="006A3CE7"/>
    <w:rsid w:val="006F0236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619FF"/>
    <w:rsid w:val="008C7CA2"/>
    <w:rsid w:val="008F6337"/>
    <w:rsid w:val="00914DAF"/>
    <w:rsid w:val="0093286E"/>
    <w:rsid w:val="009D1627"/>
    <w:rsid w:val="009E5EC2"/>
    <w:rsid w:val="00A42F91"/>
    <w:rsid w:val="00A95EC6"/>
    <w:rsid w:val="00AC6DFF"/>
    <w:rsid w:val="00AF1258"/>
    <w:rsid w:val="00B01E52"/>
    <w:rsid w:val="00B303BD"/>
    <w:rsid w:val="00B550FC"/>
    <w:rsid w:val="00B85871"/>
    <w:rsid w:val="00B93310"/>
    <w:rsid w:val="00BB3B21"/>
    <w:rsid w:val="00BC09ED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34D58"/>
    <w:rsid w:val="00E63B17"/>
    <w:rsid w:val="00E903B4"/>
    <w:rsid w:val="00E941EF"/>
    <w:rsid w:val="00EB1C1B"/>
    <w:rsid w:val="00EC7BBC"/>
    <w:rsid w:val="00ED440C"/>
    <w:rsid w:val="00EE3596"/>
    <w:rsid w:val="00EF2646"/>
    <w:rsid w:val="00F077AE"/>
    <w:rsid w:val="00F14687"/>
    <w:rsid w:val="00F56435"/>
    <w:rsid w:val="00F91A9C"/>
    <w:rsid w:val="00F927F0"/>
    <w:rsid w:val="00FA07AA"/>
    <w:rsid w:val="00FB0A17"/>
    <w:rsid w:val="00FB6A8F"/>
    <w:rsid w:val="00FD24D2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F0F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3B17"/>
    <w:pPr>
      <w:spacing w:line="240" w:lineRule="auto"/>
    </w:pPr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E63B1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E63B1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E63B1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E63B1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E63B1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63B1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E63B1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E63B1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E63B1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E63B1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E63B1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E63B1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E63B1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styleId="affffff1">
    <w:name w:val="Unresolved Mention"/>
    <w:basedOn w:val="a2"/>
    <w:uiPriority w:val="99"/>
    <w:semiHidden/>
    <w:unhideWhenUsed/>
    <w:rsid w:val="00EC7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rpax/sponge-bo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st\Downloads\tf16392718_win32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56E60A-0801-4A4B-827F-E946692C79E1}">
  <we:reference id="wa104380997" version="1.0.0.2" store="ru-RU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4BD099-2692-4071-844C-0DB11024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tf16392718_win32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2023-04-07T11:02:00Z</dcterms:created>
  <dcterms:modified xsi:type="dcterms:W3CDTF">2023-04-12T10:28:00Z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